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817" w:rsidRPr="00A32CD7" w:rsidRDefault="00A34817" w:rsidP="00A32CD7">
      <w:pPr>
        <w:pStyle w:val="Subttulo"/>
        <w:jc w:val="center"/>
        <w:rPr>
          <w:b/>
          <w:noProof/>
          <w:lang w:bidi="es-ES"/>
        </w:rPr>
      </w:pPr>
      <w:r w:rsidRPr="00A32CD7">
        <w:rPr>
          <w:b/>
          <w:noProof/>
          <w:lang w:bidi="es-ES"/>
        </w:rPr>
        <w:t>TABLA HISTORICO DE PRUEBAS</w:t>
      </w:r>
      <w:bookmarkStart w:id="0" w:name="_GoBack"/>
      <w:bookmarkEnd w:id="0"/>
    </w:p>
    <w:p w:rsidR="00A34817" w:rsidRDefault="00A34817" w:rsidP="00A34817">
      <w:pPr>
        <w:pStyle w:val="Ttulo1"/>
        <w:spacing w:line="192" w:lineRule="auto"/>
        <w:jc w:val="center"/>
        <w:rPr>
          <w:rFonts w:ascii="Arial" w:hAnsi="Arial" w:cs="Arial"/>
          <w:b/>
          <w:noProof/>
          <w:color w:val="204173" w:themeColor="accent5" w:themeShade="BF"/>
          <w:sz w:val="44"/>
          <w:szCs w:val="44"/>
          <w:u w:val="single"/>
          <w:lang w:bidi="es-ES"/>
        </w:rPr>
      </w:pPr>
    </w:p>
    <w:p w:rsidR="00A34817" w:rsidRDefault="00A34817" w:rsidP="00A34817">
      <w:pPr>
        <w:pStyle w:val="Ttulo1"/>
        <w:spacing w:line="192" w:lineRule="auto"/>
        <w:jc w:val="center"/>
        <w:rPr>
          <w:rFonts w:ascii="Arial" w:hAnsi="Arial" w:cs="Arial"/>
          <w:b/>
          <w:noProof/>
          <w:color w:val="204173" w:themeColor="accent5" w:themeShade="BF"/>
          <w:sz w:val="44"/>
          <w:szCs w:val="44"/>
          <w:u w:val="single"/>
          <w:lang w:bidi="es-ES"/>
        </w:rPr>
      </w:pPr>
    </w:p>
    <w:tbl>
      <w:tblPr>
        <w:tblW w:w="100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500"/>
        <w:gridCol w:w="2440"/>
        <w:gridCol w:w="2758"/>
      </w:tblGrid>
      <w:tr w:rsidR="00A34817" w:rsidRPr="00A34817" w:rsidTr="00A34817">
        <w:trPr>
          <w:trHeight w:val="57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FFFFFF"/>
                <w:sz w:val="44"/>
                <w:szCs w:val="44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FFFFFF"/>
                <w:sz w:val="44"/>
                <w:szCs w:val="44"/>
                <w:lang w:val="es-AR" w:eastAsia="es-AR"/>
              </w:rPr>
              <w:t>Fecha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FFFFFF"/>
                <w:sz w:val="44"/>
                <w:szCs w:val="44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FFFFFF"/>
                <w:sz w:val="44"/>
                <w:szCs w:val="44"/>
                <w:lang w:val="es-AR" w:eastAsia="es-AR"/>
              </w:rPr>
              <w:t>Modificados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FFFFFF"/>
                <w:sz w:val="44"/>
                <w:szCs w:val="44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FFFFFF"/>
                <w:sz w:val="44"/>
                <w:szCs w:val="44"/>
                <w:lang w:val="es-AR" w:eastAsia="es-AR"/>
              </w:rPr>
              <w:t xml:space="preserve">  Resultado 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FFFFFF"/>
                <w:sz w:val="44"/>
                <w:szCs w:val="44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FFFFFF"/>
                <w:sz w:val="44"/>
                <w:szCs w:val="44"/>
                <w:lang w:val="es-AR" w:eastAsia="es-AR"/>
              </w:rPr>
              <w:t>Observaciones</w:t>
            </w:r>
          </w:p>
        </w:tc>
      </w:tr>
      <w:tr w:rsidR="00A34817" w:rsidRPr="00A34817" w:rsidTr="00A34817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  <w:tr w:rsidR="00A34817" w:rsidRPr="00A34817" w:rsidTr="00A34817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  <w:tr w:rsidR="00A34817" w:rsidRPr="00A34817" w:rsidTr="00A34817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  <w:tr w:rsidR="00A34817" w:rsidRPr="00A34817" w:rsidTr="00A34817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  <w:tr w:rsidR="00A34817" w:rsidRPr="00A34817" w:rsidTr="00A34817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  <w:tr w:rsidR="00A34817" w:rsidRPr="00A34817" w:rsidTr="00A34817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  <w:tr w:rsidR="00A34817" w:rsidRPr="00A34817" w:rsidTr="00A34817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  <w:tr w:rsidR="00A34817" w:rsidRPr="00A34817" w:rsidTr="00A34817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  <w:tr w:rsidR="00A34817" w:rsidRPr="00A34817" w:rsidTr="00A34817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  <w:tr w:rsidR="00A34817" w:rsidRPr="00A34817" w:rsidTr="00A34817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  <w:tr w:rsidR="00A34817" w:rsidRPr="00A34817" w:rsidTr="00A34817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  <w:tr w:rsidR="00A34817" w:rsidRPr="00A34817" w:rsidTr="00A34817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  <w:tr w:rsidR="00A34817" w:rsidRPr="00A34817" w:rsidTr="00A34817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  <w:tr w:rsidR="00A34817" w:rsidRPr="00A34817" w:rsidTr="00A34817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  <w:tr w:rsidR="00A34817" w:rsidRPr="00A34817" w:rsidTr="00A34817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17" w:rsidRPr="00A34817" w:rsidRDefault="00A34817" w:rsidP="00A348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A34817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</w:tr>
    </w:tbl>
    <w:p w:rsidR="00A34817" w:rsidRPr="00175DE9" w:rsidRDefault="00A34817" w:rsidP="00A34817">
      <w:pPr>
        <w:pStyle w:val="Ttulo1"/>
        <w:spacing w:line="192" w:lineRule="auto"/>
        <w:jc w:val="center"/>
        <w:rPr>
          <w:rFonts w:ascii="Arial" w:hAnsi="Arial" w:cs="Arial"/>
          <w:b/>
          <w:noProof/>
          <w:color w:val="204173" w:themeColor="accent5" w:themeShade="BF"/>
          <w:sz w:val="44"/>
          <w:szCs w:val="44"/>
          <w:u w:val="single"/>
          <w:lang w:bidi="es-ES"/>
        </w:rPr>
      </w:pPr>
    </w:p>
    <w:p w:rsidR="00E34482" w:rsidRPr="00E34482" w:rsidRDefault="00E34482" w:rsidP="00E34482">
      <w:pPr>
        <w:pStyle w:val="Ttulo1"/>
        <w:spacing w:line="192" w:lineRule="auto"/>
        <w:jc w:val="center"/>
        <w:rPr>
          <w:b/>
          <w:noProof/>
          <w:color w:val="204173" w:themeColor="accent5" w:themeShade="BF"/>
          <w:sz w:val="40"/>
          <w:szCs w:val="40"/>
          <w:u w:val="single"/>
          <w:lang w:bidi="es-ES"/>
        </w:rPr>
      </w:pPr>
    </w:p>
    <w:sectPr w:rsidR="00E34482" w:rsidRPr="00E34482" w:rsidSect="007A0CA7">
      <w:headerReference w:type="default" r:id="rId11"/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F1F" w:rsidRDefault="00722F1F">
      <w:pPr>
        <w:spacing w:line="240" w:lineRule="auto"/>
      </w:pPr>
      <w:r>
        <w:separator/>
      </w:r>
    </w:p>
  </w:endnote>
  <w:endnote w:type="continuationSeparator" w:id="0">
    <w:p w:rsidR="00722F1F" w:rsidRDefault="00722F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F1F" w:rsidRDefault="00722F1F">
      <w:pPr>
        <w:spacing w:line="240" w:lineRule="auto"/>
      </w:pPr>
      <w:r>
        <w:separator/>
      </w:r>
    </w:p>
  </w:footnote>
  <w:footnote w:type="continuationSeparator" w:id="0">
    <w:p w:rsidR="00722F1F" w:rsidRDefault="00722F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F09" w:rsidRDefault="00FD6F09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D6F09" w:rsidRDefault="00FD6F0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COMPETENCIA KAGGLE- CENTRO DE GRADUADOS INGENIERIA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D6F09" w:rsidRDefault="00FD6F0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COMPETENCIA KAGGLE- CENTRO DE GRADUADOS INGENIERIA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537220"/>
    <w:multiLevelType w:val="multilevel"/>
    <w:tmpl w:val="0F1A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C2CF0"/>
    <w:multiLevelType w:val="multilevel"/>
    <w:tmpl w:val="7B86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C1E71"/>
    <w:multiLevelType w:val="multilevel"/>
    <w:tmpl w:val="00B4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C39D8"/>
    <w:multiLevelType w:val="multilevel"/>
    <w:tmpl w:val="91C8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F353D"/>
    <w:multiLevelType w:val="multilevel"/>
    <w:tmpl w:val="5C4C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0E5010"/>
    <w:multiLevelType w:val="multilevel"/>
    <w:tmpl w:val="5580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36CC3"/>
    <w:multiLevelType w:val="multilevel"/>
    <w:tmpl w:val="696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3F1C9B"/>
    <w:multiLevelType w:val="multilevel"/>
    <w:tmpl w:val="5BEA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D7A2A"/>
    <w:multiLevelType w:val="multilevel"/>
    <w:tmpl w:val="D8B2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A3D80"/>
    <w:multiLevelType w:val="multilevel"/>
    <w:tmpl w:val="1CAE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60BDA"/>
    <w:multiLevelType w:val="multilevel"/>
    <w:tmpl w:val="DDFA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9"/>
  </w:num>
  <w:num w:numId="21">
    <w:abstractNumId w:val="12"/>
  </w:num>
  <w:num w:numId="22">
    <w:abstractNumId w:val="17"/>
  </w:num>
  <w:num w:numId="23">
    <w:abstractNumId w:val="11"/>
  </w:num>
  <w:num w:numId="24">
    <w:abstractNumId w:val="18"/>
  </w:num>
  <w:num w:numId="25">
    <w:abstractNumId w:val="13"/>
  </w:num>
  <w:num w:numId="26">
    <w:abstractNumId w:val="15"/>
  </w:num>
  <w:num w:numId="27">
    <w:abstractNumId w:val="14"/>
  </w:num>
  <w:num w:numId="28">
    <w:abstractNumId w:val="2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BE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75DE9"/>
    <w:rsid w:val="001D0BD1"/>
    <w:rsid w:val="001D5D60"/>
    <w:rsid w:val="002017AC"/>
    <w:rsid w:val="002359ED"/>
    <w:rsid w:val="00252520"/>
    <w:rsid w:val="002625F9"/>
    <w:rsid w:val="002631F7"/>
    <w:rsid w:val="0026484A"/>
    <w:rsid w:val="0026504D"/>
    <w:rsid w:val="00276926"/>
    <w:rsid w:val="002872A2"/>
    <w:rsid w:val="002A67C8"/>
    <w:rsid w:val="002B40B7"/>
    <w:rsid w:val="002C5D75"/>
    <w:rsid w:val="00301789"/>
    <w:rsid w:val="00325194"/>
    <w:rsid w:val="003728E3"/>
    <w:rsid w:val="003962D3"/>
    <w:rsid w:val="003C7D9D"/>
    <w:rsid w:val="003E1384"/>
    <w:rsid w:val="003E3A63"/>
    <w:rsid w:val="00457BEB"/>
    <w:rsid w:val="00461B2E"/>
    <w:rsid w:val="00477DF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20AC9"/>
    <w:rsid w:val="00594254"/>
    <w:rsid w:val="005B6EB8"/>
    <w:rsid w:val="005D7AAD"/>
    <w:rsid w:val="00614CAB"/>
    <w:rsid w:val="00633BC0"/>
    <w:rsid w:val="00661DE5"/>
    <w:rsid w:val="006706DE"/>
    <w:rsid w:val="0069487E"/>
    <w:rsid w:val="006A3E78"/>
    <w:rsid w:val="006A648B"/>
    <w:rsid w:val="006B0B82"/>
    <w:rsid w:val="006B7EF2"/>
    <w:rsid w:val="006C3B5F"/>
    <w:rsid w:val="006D3A72"/>
    <w:rsid w:val="006F53EE"/>
    <w:rsid w:val="006F60DF"/>
    <w:rsid w:val="00707680"/>
    <w:rsid w:val="00717507"/>
    <w:rsid w:val="00722F1F"/>
    <w:rsid w:val="007263B8"/>
    <w:rsid w:val="00726D9C"/>
    <w:rsid w:val="00726F2C"/>
    <w:rsid w:val="00736D30"/>
    <w:rsid w:val="00742FF3"/>
    <w:rsid w:val="00752831"/>
    <w:rsid w:val="00762FA1"/>
    <w:rsid w:val="00794B27"/>
    <w:rsid w:val="007A0CA7"/>
    <w:rsid w:val="007A73CB"/>
    <w:rsid w:val="007A7846"/>
    <w:rsid w:val="007B2795"/>
    <w:rsid w:val="007B2B18"/>
    <w:rsid w:val="007F4D3D"/>
    <w:rsid w:val="007F66F5"/>
    <w:rsid w:val="00812400"/>
    <w:rsid w:val="0082203C"/>
    <w:rsid w:val="008270FF"/>
    <w:rsid w:val="00830EDE"/>
    <w:rsid w:val="008360A8"/>
    <w:rsid w:val="008416E0"/>
    <w:rsid w:val="0089266C"/>
    <w:rsid w:val="00897BFF"/>
    <w:rsid w:val="008C61B9"/>
    <w:rsid w:val="00912477"/>
    <w:rsid w:val="009139AF"/>
    <w:rsid w:val="00943B06"/>
    <w:rsid w:val="00944A52"/>
    <w:rsid w:val="00945864"/>
    <w:rsid w:val="009502CE"/>
    <w:rsid w:val="009655F3"/>
    <w:rsid w:val="009853E9"/>
    <w:rsid w:val="00996E16"/>
    <w:rsid w:val="009B69C5"/>
    <w:rsid w:val="009C6470"/>
    <w:rsid w:val="009F30BE"/>
    <w:rsid w:val="009F72A7"/>
    <w:rsid w:val="009F76DA"/>
    <w:rsid w:val="00A119D9"/>
    <w:rsid w:val="00A1309F"/>
    <w:rsid w:val="00A21BED"/>
    <w:rsid w:val="00A27D99"/>
    <w:rsid w:val="00A32CD7"/>
    <w:rsid w:val="00A34817"/>
    <w:rsid w:val="00A60D92"/>
    <w:rsid w:val="00A70EEA"/>
    <w:rsid w:val="00A850F8"/>
    <w:rsid w:val="00A862A0"/>
    <w:rsid w:val="00A86EAC"/>
    <w:rsid w:val="00A923E7"/>
    <w:rsid w:val="00A97EEC"/>
    <w:rsid w:val="00AA661C"/>
    <w:rsid w:val="00AC2F58"/>
    <w:rsid w:val="00B17C86"/>
    <w:rsid w:val="00B369B4"/>
    <w:rsid w:val="00B41A33"/>
    <w:rsid w:val="00B53817"/>
    <w:rsid w:val="00B55B7F"/>
    <w:rsid w:val="00B61F85"/>
    <w:rsid w:val="00B85CFC"/>
    <w:rsid w:val="00BA3CC7"/>
    <w:rsid w:val="00BF457D"/>
    <w:rsid w:val="00BF4775"/>
    <w:rsid w:val="00CA0C45"/>
    <w:rsid w:val="00CC3AB0"/>
    <w:rsid w:val="00CF12AE"/>
    <w:rsid w:val="00D1798D"/>
    <w:rsid w:val="00D902A4"/>
    <w:rsid w:val="00DB0A5C"/>
    <w:rsid w:val="00DB2323"/>
    <w:rsid w:val="00DB331E"/>
    <w:rsid w:val="00DC30B1"/>
    <w:rsid w:val="00DC4E21"/>
    <w:rsid w:val="00DD3FA5"/>
    <w:rsid w:val="00DD5358"/>
    <w:rsid w:val="00E02D09"/>
    <w:rsid w:val="00E224A0"/>
    <w:rsid w:val="00E254F0"/>
    <w:rsid w:val="00E34482"/>
    <w:rsid w:val="00E373AA"/>
    <w:rsid w:val="00E4313F"/>
    <w:rsid w:val="00E510CC"/>
    <w:rsid w:val="00E51168"/>
    <w:rsid w:val="00E55B4B"/>
    <w:rsid w:val="00E71922"/>
    <w:rsid w:val="00E72A21"/>
    <w:rsid w:val="00E7715A"/>
    <w:rsid w:val="00E84518"/>
    <w:rsid w:val="00EB700D"/>
    <w:rsid w:val="00ED7246"/>
    <w:rsid w:val="00F0312F"/>
    <w:rsid w:val="00F33B83"/>
    <w:rsid w:val="00F4192F"/>
    <w:rsid w:val="00F41B42"/>
    <w:rsid w:val="00F54BD0"/>
    <w:rsid w:val="00FD6F09"/>
    <w:rsid w:val="00FE3243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92F7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paragraph" w:customStyle="1" w:styleId="new-guide-card-author-name">
    <w:name w:val="new-guide-card-author-name"/>
    <w:basedOn w:val="Normal"/>
    <w:rsid w:val="009F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swpcount">
    <w:name w:val="swp_count"/>
    <w:basedOn w:val="Fuentedeprrafopredeter"/>
    <w:rsid w:val="009F30BE"/>
  </w:style>
  <w:style w:type="character" w:customStyle="1" w:styleId="swpshare">
    <w:name w:val="swp_share"/>
    <w:basedOn w:val="Fuentedeprrafopredeter"/>
    <w:rsid w:val="009F3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37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79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57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6790">
                          <w:marLeft w:val="75"/>
                          <w:marRight w:val="75"/>
                          <w:marTop w:val="0"/>
                          <w:marBottom w:val="45"/>
                          <w:divBdr>
                            <w:top w:val="single" w:sz="6" w:space="0" w:color="429CD6"/>
                            <w:left w:val="single" w:sz="6" w:space="0" w:color="429CD6"/>
                            <w:bottom w:val="single" w:sz="6" w:space="0" w:color="429CD6"/>
                            <w:right w:val="single" w:sz="6" w:space="0" w:color="429CD6"/>
                          </w:divBdr>
                        </w:div>
                        <w:div w:id="1710180929">
                          <w:marLeft w:val="75"/>
                          <w:marRight w:val="75"/>
                          <w:marTop w:val="0"/>
                          <w:marBottom w:val="45"/>
                          <w:divBdr>
                            <w:top w:val="single" w:sz="6" w:space="0" w:color="4267B2"/>
                            <w:left w:val="single" w:sz="6" w:space="0" w:color="4267B2"/>
                            <w:bottom w:val="single" w:sz="6" w:space="0" w:color="4267B2"/>
                            <w:right w:val="single" w:sz="6" w:space="0" w:color="4267B2"/>
                          </w:divBdr>
                        </w:div>
                        <w:div w:id="884874166">
                          <w:marLeft w:val="75"/>
                          <w:marRight w:val="75"/>
                          <w:marTop w:val="0"/>
                          <w:marBottom w:val="45"/>
                          <w:divBdr>
                            <w:top w:val="single" w:sz="6" w:space="0" w:color="0D77B7"/>
                            <w:left w:val="single" w:sz="6" w:space="0" w:color="0D77B7"/>
                            <w:bottom w:val="single" w:sz="6" w:space="0" w:color="0D77B7"/>
                            <w:right w:val="single" w:sz="6" w:space="0" w:color="0D77B7"/>
                          </w:divBdr>
                        </w:div>
                        <w:div w:id="803889252">
                          <w:marLeft w:val="75"/>
                          <w:marRight w:val="75"/>
                          <w:marTop w:val="0"/>
                          <w:marBottom w:val="45"/>
                          <w:divBdr>
                            <w:top w:val="single" w:sz="6" w:space="0" w:color="71C169"/>
                            <w:left w:val="single" w:sz="6" w:space="0" w:color="71C169"/>
                            <w:bottom w:val="single" w:sz="6" w:space="0" w:color="71C169"/>
                            <w:right w:val="single" w:sz="6" w:space="0" w:color="71C169"/>
                          </w:divBdr>
                        </w:div>
                      </w:divsChild>
                    </w:div>
                    <w:div w:id="1954826499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12" w:space="15" w:color="24B2FA"/>
                        <w:bottom w:val="none" w:sz="0" w:space="0" w:color="auto"/>
                        <w:right w:val="none" w:sz="0" w:space="0" w:color="auto"/>
                      </w:divBdr>
                    </w:div>
                    <w:div w:id="1341814791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12" w:space="15" w:color="24B2FA"/>
                        <w:bottom w:val="none" w:sz="0" w:space="0" w:color="auto"/>
                        <w:right w:val="none" w:sz="0" w:space="0" w:color="auto"/>
                      </w:divBdr>
                    </w:div>
                    <w:div w:id="1370035848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12" w:space="15" w:color="24B2FA"/>
                        <w:bottom w:val="none" w:sz="0" w:space="0" w:color="auto"/>
                        <w:right w:val="none" w:sz="0" w:space="0" w:color="auto"/>
                      </w:divBdr>
                    </w:div>
                    <w:div w:id="1864587204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12" w:space="15" w:color="24B2FA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8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arrinello\AppData\Roaming\Microsoft\Plantillas\Bienvenido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84C398-C367-42EC-893B-A9ACE07D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</Template>
  <TotalTime>0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COMPETENCIA KAGGLE- CENTRO DE GRADUADOS INGENIERIA</vt:lpstr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COMPETENCIA KAGGLE- CENTRO DE GRADUADOS INGENIERIA</dc:title>
  <dc:subject/>
  <dc:creator/>
  <cp:keywords/>
  <dc:description/>
  <cp:lastModifiedBy/>
  <cp:revision>1</cp:revision>
  <dcterms:created xsi:type="dcterms:W3CDTF">2021-07-29T02:54:00Z</dcterms:created>
  <dcterms:modified xsi:type="dcterms:W3CDTF">2021-07-29T02:54:00Z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